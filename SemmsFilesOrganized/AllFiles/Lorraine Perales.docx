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April 12, 2013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  <w:r w:rsidRPr="002A22CC">
        <w:rPr>
          <w:rFonts w:ascii="Times New Roman" w:hAnsi="Times New Roman"/>
        </w:rPr>
        <w:t>I am writing a letter of recommendation in support of Lorraine Perales’ application for an American Association of University Women Scholarship.</w:t>
      </w:r>
      <w:bookmarkStart w:id="0" w:name="_GoBack"/>
      <w:bookmarkEnd w:id="0"/>
      <w:r>
        <w:rPr>
          <w:rFonts w:ascii="Times New Roman" w:hAnsi="Times New Roman"/>
        </w:rPr>
        <w:t xml:space="preserve"> I am happy to do so.  I am currently a professor of sociology at </w:t>
      </w:r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/>
            </w:rPr>
            <w:t>San Diego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State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</w:smartTag>
      <w:r>
        <w:rPr>
          <w:rFonts w:ascii="Times New Roman" w:hAnsi="Times New Roman"/>
        </w:rPr>
        <w:t xml:space="preserve"> where I have worked for twenty years.  I have known </w:t>
      </w:r>
      <w:smartTag w:uri="urn:schemas-microsoft-com:office:smarttags" w:element="place">
        <w:smartTag w:uri="urn:schemas-microsoft-com:office:smarttags" w:element="State">
          <w:r>
            <w:rPr>
              <w:rFonts w:ascii="Times New Roman" w:hAnsi="Times New Roman"/>
            </w:rPr>
            <w:t>Lorraine</w:t>
          </w:r>
        </w:smartTag>
      </w:smartTag>
      <w:r>
        <w:rPr>
          <w:rFonts w:ascii="Times New Roman" w:hAnsi="Times New Roman"/>
        </w:rPr>
        <w:t xml:space="preserve"> for four years.  She was a student of mine in both Introduction to Social Problems and Contemporary Social Theory.   I also came to know her through her participation in a student group that I worked with for a time.  </w:t>
      </w: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is an excellent student who did well in both classes and she is a kind, thoughtful and caring person.  Just recently she was accepted into the San Diego State Study Abroad program and she is going to study for a year in </w:t>
      </w:r>
      <w:smartTag w:uri="urn:schemas-microsoft-com:office:smarttags" w:element="PlaceType">
        <w:r>
          <w:rPr>
            <w:rFonts w:ascii="Times New Roman" w:hAnsi="Times New Roman"/>
          </w:rPr>
          <w:t>France</w:t>
        </w:r>
      </w:smartTag>
      <w:r>
        <w:rPr>
          <w:rFonts w:ascii="Times New Roman" w:hAnsi="Times New Roman"/>
        </w:rPr>
        <w:t>.</w:t>
      </w:r>
    </w:p>
    <w:p w:rsidR="002D2DC1" w:rsidRDefault="002D2DC1" w:rsidP="00C60766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rank </w:t>
      </w: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academically in the top ten percent of students that I have taught at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 New Roman" w:hAnsi="Times New Roman"/>
            </w:rPr>
            <w:t>San Diego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State</w:t>
          </w:r>
        </w:smartTag>
      </w:smartTag>
      <w:r>
        <w:rPr>
          <w:rFonts w:ascii="Times New Roman" w:hAnsi="Times New Roman"/>
        </w:rPr>
        <w:t xml:space="preserve">, nearly five thousand.  The evaluation process in Contemporary Social Theory, an upper division course is very comprehensive and I think a good measure of a student’s academic ability.  There are two papers assigned and I believe they demonstrate a student’s writing, critical thinking, and complex reasoning skills.  </w:t>
      </w: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wrote excellent papers and received As on each.  There was also an oral presentation component to the evaluation process and </w:t>
      </w: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did an excellent job.  She was articulate and demonstrated a superior command of the English language.   While she is in </w:t>
      </w:r>
      <w:smartTag w:uri="urn:schemas-microsoft-com:office:smarttags" w:element="PlaceType">
        <w:r>
          <w:rPr>
            <w:rFonts w:ascii="Times New Roman" w:hAnsi="Times New Roman"/>
          </w:rPr>
          <w:t>France</w:t>
        </w:r>
      </w:smartTag>
      <w:r>
        <w:rPr>
          <w:rFonts w:ascii="Times New Roman" w:hAnsi="Times New Roman"/>
        </w:rPr>
        <w:t>, she will be attending school and doing a research project which is based on material from the two courses she took with me and which I am helping her design.  The project, I believe, will be the basis for either a Master’s thesis or Ph.D. dissertation.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comes from a minority and working class background and herself has made her way through school by working, but it has not been easy and has taken a long time.  She has always dreamed of studying abroad in </w:t>
      </w:r>
      <w:smartTag w:uri="urn:schemas-microsoft-com:office:smarttags" w:element="PlaceType">
        <w:r>
          <w:rPr>
            <w:rFonts w:ascii="Times New Roman" w:hAnsi="Times New Roman"/>
          </w:rPr>
          <w:t>France</w:t>
        </w:r>
      </w:smartTag>
      <w:r>
        <w:rPr>
          <w:rFonts w:ascii="Times New Roman" w:hAnsi="Times New Roman"/>
        </w:rPr>
        <w:t xml:space="preserve"> and the opportunity has finally arisen.  The Study Abroad program is expensive and the AAUW scholarship would be extremely helpful.  I know </w:t>
      </w:r>
      <w:smartTag w:uri="urn:schemas-microsoft-com:office:smarttags" w:element="PlaceType">
        <w:r>
          <w:rPr>
            <w:rFonts w:ascii="Times New Roman" w:hAnsi="Times New Roman"/>
          </w:rPr>
          <w:t>Lorraine</w:t>
        </w:r>
      </w:smartTag>
      <w:r>
        <w:rPr>
          <w:rFonts w:ascii="Times New Roman" w:hAnsi="Times New Roman"/>
        </w:rPr>
        <w:t xml:space="preserve"> will be a wonderful representative of </w:t>
      </w:r>
      <w:smartTag w:uri="urn:schemas-microsoft-com:office:smarttags" w:element="PlaceType">
        <w:r>
          <w:rPr>
            <w:rFonts w:ascii="Times New Roman" w:hAnsi="Times New Roman"/>
          </w:rPr>
          <w:t>San Diego</w:t>
        </w:r>
      </w:smartTag>
      <w:r>
        <w:rPr>
          <w:rFonts w:ascii="Times New Roman" w:hAnsi="Times New Roman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</w:rPr>
          <w:t>State</w:t>
        </w:r>
      </w:smartTag>
      <w:r>
        <w:rPr>
          <w:rFonts w:ascii="Times New Roman" w:hAnsi="Times New Roman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</w:rPr>
          <w:t>University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PlaceType">
        <w:r>
          <w:rPr>
            <w:rFonts w:ascii="Times New Roman" w:hAnsi="Times New Roman"/>
          </w:rPr>
          <w:t>San Diego</w:t>
        </w:r>
      </w:smartTag>
      <w:r>
        <w:rPr>
          <w:rFonts w:ascii="Times New Roman" w:hAnsi="Times New Roman"/>
        </w:rPr>
        <w:t xml:space="preserve">, and the AAUW.  I give her my highest recommendation without qualification.  If I can be of any further assistance, I can be reached at </w:t>
      </w:r>
      <w:hyperlink r:id="rId4" w:history="1">
        <w:r w:rsidRPr="009B0AA6">
          <w:rPr>
            <w:rStyle w:val="Hyperlink"/>
            <w:rFonts w:ascii="Times New Roman" w:hAnsi="Times New Roman"/>
          </w:rPr>
          <w:t>psemm@mail.sdsu.edu</w:t>
        </w:r>
      </w:hyperlink>
      <w:r>
        <w:rPr>
          <w:rFonts w:ascii="Times New Roman" w:hAnsi="Times New Roman"/>
        </w:rPr>
        <w:t xml:space="preserve"> or 619-594-5906. 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Tom Semm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</w:p>
    <w:p w:rsidR="002D2DC1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2DC1" w:rsidRDefault="002D2DC1" w:rsidP="00C60766">
      <w:pPr>
        <w:ind w:left="5760" w:firstLine="720"/>
        <w:rPr>
          <w:rFonts w:ascii="Times New Roman" w:hAnsi="Times New Roman"/>
        </w:rPr>
      </w:pPr>
      <w:r>
        <w:rPr>
          <w:rFonts w:ascii="Times New Roman" w:hAnsi="Times New Roman"/>
        </w:rPr>
        <w:t>Professor of Sociology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of Sociology</w:t>
      </w:r>
    </w:p>
    <w:p w:rsidR="002D2DC1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smartTag w:uri="urn:schemas-microsoft-com:office:smarttags" w:element="PlaceType">
        <w:smartTag w:uri="urn:schemas-microsoft-com:office:smarttags" w:element="PlaceType">
          <w:r>
            <w:rPr>
              <w:rFonts w:ascii="Times New Roman" w:hAnsi="Times New Roman"/>
            </w:rPr>
            <w:t>San Diego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State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</w:smartTag>
    </w:p>
    <w:p w:rsidR="002D2DC1" w:rsidRPr="002A22CC" w:rsidRDefault="002D2DC1" w:rsidP="000D5CCE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2D2DC1" w:rsidRPr="002A22CC" w:rsidSect="0024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275"/>
    <w:rsid w:val="000D5CCE"/>
    <w:rsid w:val="00220289"/>
    <w:rsid w:val="00240B75"/>
    <w:rsid w:val="002A22CC"/>
    <w:rsid w:val="002B33E3"/>
    <w:rsid w:val="002D2DC1"/>
    <w:rsid w:val="003B57BD"/>
    <w:rsid w:val="004D2CFB"/>
    <w:rsid w:val="00515570"/>
    <w:rsid w:val="005961CC"/>
    <w:rsid w:val="009B0AA6"/>
    <w:rsid w:val="00B50834"/>
    <w:rsid w:val="00C57275"/>
    <w:rsid w:val="00C60766"/>
    <w:rsid w:val="00CB3A0A"/>
    <w:rsid w:val="00C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75"/>
    <w:pPr>
      <w:spacing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B3A0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</TotalTime>
  <Pages>1</Pages>
  <Words>376</Words>
  <Characters>2145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Tom Semm</cp:lastModifiedBy>
  <cp:revision>7</cp:revision>
  <cp:lastPrinted>2013-04-12T23:07:00Z</cp:lastPrinted>
  <dcterms:created xsi:type="dcterms:W3CDTF">2013-04-10T22:12:00Z</dcterms:created>
  <dcterms:modified xsi:type="dcterms:W3CDTF">2013-04-12T23:08:00Z</dcterms:modified>
</cp:coreProperties>
</file>